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94BBD00" w14:textId="77777777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5C67541" wp14:editId="3E5AF44D">
                <wp:simplePos x="0" y="0"/>
                <wp:positionH relativeFrom="page">
                  <wp:posOffset>4961890</wp:posOffset>
                </wp:positionH>
                <wp:positionV relativeFrom="paragraph">
                  <wp:posOffset>-457200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CBD59" id="Rectangle 1" o:spid="_x0000_s1026" alt="&quot;&quot;" style="position:absolute;margin-left:390.7pt;margin-top:-36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&#13;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4880" w:type="pct"/>
        <w:tblInd w:w="4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59"/>
        <w:gridCol w:w="1015"/>
        <w:gridCol w:w="3467"/>
      </w:tblGrid>
      <w:tr w:rsidR="00AB74C5" w:rsidRPr="00136B3E" w14:paraId="43CD08B2" w14:textId="77777777" w:rsidTr="003D1F9B">
        <w:trPr>
          <w:trHeight w:val="1337"/>
        </w:trPr>
        <w:tc>
          <w:tcPr>
            <w:tcW w:w="6059" w:type="dxa"/>
            <w:tcBorders>
              <w:bottom w:val="single" w:sz="4" w:space="0" w:color="043D68" w:themeColor="text2"/>
            </w:tcBorders>
          </w:tcPr>
          <w:p w14:paraId="099E591C" w14:textId="0A242D8C" w:rsidR="00AB74C5" w:rsidRPr="00F47BC5" w:rsidRDefault="00B24CF9" w:rsidP="00AB74C5">
            <w:pPr>
              <w:pStyle w:val="Title"/>
              <w:rPr>
                <w:sz w:val="50"/>
                <w:szCs w:val="50"/>
                <w:lang w:val="en-IN"/>
              </w:rPr>
            </w:pPr>
            <w:r w:rsidRPr="00F47BC5">
              <w:rPr>
                <w:sz w:val="50"/>
                <w:szCs w:val="50"/>
                <w:lang w:val="en-IN"/>
              </w:rPr>
              <w:t xml:space="preserve">Mohamed Abu </w:t>
            </w:r>
            <w:proofErr w:type="spellStart"/>
            <w:r w:rsidRPr="00F47BC5">
              <w:rPr>
                <w:sz w:val="50"/>
                <w:szCs w:val="50"/>
                <w:lang w:val="en-IN"/>
              </w:rPr>
              <w:t>Basith</w:t>
            </w:r>
            <w:proofErr w:type="spellEnd"/>
            <w:r w:rsidR="00F47BC5">
              <w:rPr>
                <w:sz w:val="50"/>
                <w:szCs w:val="50"/>
                <w:lang w:val="en-IN"/>
              </w:rPr>
              <w:t xml:space="preserve"> S</w:t>
            </w:r>
          </w:p>
          <w:p w14:paraId="1ACD2BD0" w14:textId="0CF05CDC" w:rsidR="00AB74C5" w:rsidRPr="00B24CF9" w:rsidRDefault="0073464F" w:rsidP="00AB74C5">
            <w:pPr>
              <w:pStyle w:val="Subtitle"/>
              <w:rPr>
                <w:lang w:val="en-IN"/>
              </w:rPr>
            </w:pPr>
            <w:r>
              <w:t xml:space="preserve">Software </w:t>
            </w:r>
            <w:r w:rsidR="00B24CF9">
              <w:t>Engineer</w:t>
            </w:r>
          </w:p>
        </w:tc>
        <w:tc>
          <w:tcPr>
            <w:tcW w:w="1015" w:type="dxa"/>
          </w:tcPr>
          <w:p w14:paraId="4C169D95" w14:textId="77777777" w:rsidR="00AB74C5" w:rsidRPr="00B24CF9" w:rsidRDefault="00AB74C5" w:rsidP="00084DEB">
            <w:pPr>
              <w:spacing w:before="360"/>
              <w:rPr>
                <w:color w:val="043D68"/>
                <w:lang w:val="en-IN"/>
              </w:rPr>
            </w:pPr>
          </w:p>
        </w:tc>
        <w:tc>
          <w:tcPr>
            <w:tcW w:w="3467" w:type="dxa"/>
          </w:tcPr>
          <w:p w14:paraId="1AA840DC" w14:textId="77777777" w:rsidR="00AB74C5" w:rsidRPr="00B24CF9" w:rsidRDefault="00AB74C5" w:rsidP="00084DEB">
            <w:pPr>
              <w:rPr>
                <w:color w:val="043D68"/>
                <w:szCs w:val="20"/>
                <w:lang w:val="en-IN"/>
              </w:rPr>
            </w:pPr>
          </w:p>
        </w:tc>
      </w:tr>
      <w:tr w:rsidR="00676B73" w:rsidRPr="00F47BC5" w14:paraId="7E35ADE6" w14:textId="77777777" w:rsidTr="003D1F9B">
        <w:trPr>
          <w:trHeight w:val="1931"/>
        </w:trPr>
        <w:tc>
          <w:tcPr>
            <w:tcW w:w="6059" w:type="dxa"/>
            <w:tcBorders>
              <w:top w:val="single" w:sz="4" w:space="0" w:color="043D68" w:themeColor="text2"/>
            </w:tcBorders>
          </w:tcPr>
          <w:p w14:paraId="2BD36729" w14:textId="77777777" w:rsidR="00676B73" w:rsidRPr="00B24CF9" w:rsidRDefault="00676B73" w:rsidP="00AB74C5">
            <w:pPr>
              <w:pStyle w:val="Subtitle"/>
              <w:rPr>
                <w:lang w:val="en-IN"/>
              </w:rPr>
            </w:pPr>
          </w:p>
          <w:p w14:paraId="6B4F5E07" w14:textId="1EB8F1E9" w:rsidR="00676B73" w:rsidRPr="00B24CF9" w:rsidRDefault="00B24CF9" w:rsidP="00B24CF9">
            <w:pPr>
              <w:pStyle w:val="Subtitle"/>
            </w:pPr>
            <w:r>
              <w:t>professional Summary</w:t>
            </w:r>
          </w:p>
          <w:p w14:paraId="3CBF7840" w14:textId="3CE70CA9" w:rsidR="00B24CF9" w:rsidRPr="00B24CF9" w:rsidRDefault="00AB3A8D" w:rsidP="00084DEB">
            <w:pPr>
              <w:rPr>
                <w:i/>
                <w:iCs/>
                <w:color w:val="043D68"/>
                <w:lang w:val="en-IN"/>
              </w:rPr>
            </w:pPr>
            <w:r>
              <w:rPr>
                <w:rFonts w:ascii="Segoe UI" w:hAnsi="Segoe UI" w:cs="Segoe UI"/>
                <w:spacing w:val="2"/>
              </w:rPr>
              <w:t>3.5 years’ experience in Android, Flutter, and React Native. Now building AI-driven Knowledge Base and Conversational AI products with Python and React.</w:t>
            </w:r>
          </w:p>
        </w:tc>
        <w:tc>
          <w:tcPr>
            <w:tcW w:w="1015" w:type="dxa"/>
            <w:vMerge w:val="restart"/>
          </w:tcPr>
          <w:p w14:paraId="1874FADB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67" w:type="dxa"/>
          </w:tcPr>
          <w:p w14:paraId="5AC86199" w14:textId="77777777" w:rsidR="00676B73" w:rsidRDefault="00676B73" w:rsidP="00676B73">
            <w:pPr>
              <w:pStyle w:val="Subtitle"/>
            </w:pPr>
          </w:p>
          <w:p w14:paraId="545513B5" w14:textId="483375E1" w:rsidR="00676B73" w:rsidRPr="001B7111" w:rsidRDefault="00000000" w:rsidP="00676B73">
            <w:pPr>
              <w:pStyle w:val="Subtitle"/>
              <w:rPr>
                <w:lang w:val="it-IT"/>
              </w:rPr>
            </w:pPr>
            <w:sdt>
              <w:sdtPr>
                <w:id w:val="-1704474398"/>
                <w:placeholder>
                  <w:docPart w:val="BA9D363C0F8BB24AB43B2498D5AD3E19"/>
                </w:placeholder>
                <w:showingPlcHdr/>
                <w15:appearance w15:val="hidden"/>
              </w:sdtPr>
              <w:sdtContent>
                <w:r w:rsidR="00676B73" w:rsidRPr="001B7111">
                  <w:rPr>
                    <w:lang w:val="it-IT"/>
                  </w:rPr>
                  <w:t>Contact</w:t>
                </w:r>
              </w:sdtContent>
            </w:sdt>
          </w:p>
          <w:p w14:paraId="793E1D70" w14:textId="77777777" w:rsidR="0062136C" w:rsidRPr="001B7111" w:rsidRDefault="0062136C" w:rsidP="0062136C">
            <w:pPr>
              <w:rPr>
                <w:lang w:val="it-IT"/>
              </w:rPr>
            </w:pPr>
          </w:p>
          <w:p w14:paraId="5EE1DA86" w14:textId="393581F9" w:rsidR="00676B73" w:rsidRPr="001B7111" w:rsidRDefault="00B24CF9" w:rsidP="0099108A">
            <w:pPr>
              <w:pStyle w:val="Heading3"/>
              <w:rPr>
                <w:bCs/>
              </w:rPr>
            </w:pPr>
            <w:r w:rsidRPr="001B7111">
              <w:rPr>
                <w:bCs/>
              </w:rPr>
              <w:t>abubasith86@gmail.com</w:t>
            </w:r>
          </w:p>
          <w:p w14:paraId="7F8437BA" w14:textId="77777777" w:rsidR="00B24CF9" w:rsidRPr="001B7111" w:rsidRDefault="00B24CF9" w:rsidP="0099108A">
            <w:pPr>
              <w:pStyle w:val="Heading3"/>
              <w:rPr>
                <w:bCs/>
              </w:rPr>
            </w:pPr>
            <w:r w:rsidRPr="001B7111">
              <w:rPr>
                <w:bCs/>
              </w:rPr>
              <w:t>+91 9585909514</w:t>
            </w:r>
          </w:p>
          <w:p w14:paraId="5A2FFE25" w14:textId="5A2CE422" w:rsidR="00676B73" w:rsidRPr="001B7111" w:rsidRDefault="00B24CF9" w:rsidP="0099108A">
            <w:pPr>
              <w:pStyle w:val="Heading3"/>
            </w:pPr>
            <w:r w:rsidRPr="001B7111">
              <w:rPr>
                <w:bCs/>
              </w:rPr>
              <w:t xml:space="preserve">Perungudi, Chennai                                                                       </w:t>
            </w:r>
          </w:p>
        </w:tc>
      </w:tr>
      <w:tr w:rsidR="00676B73" w:rsidRPr="002C4D08" w14:paraId="31319385" w14:textId="77777777" w:rsidTr="003D1F9B">
        <w:trPr>
          <w:trHeight w:val="8085"/>
        </w:trPr>
        <w:tc>
          <w:tcPr>
            <w:tcW w:w="6059" w:type="dxa"/>
          </w:tcPr>
          <w:p w14:paraId="6C5D564D" w14:textId="2EB7C462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26928E9" wp14:editId="2753528E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9DD80D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017E77" w14:textId="2FABD28A" w:rsidR="00B24CF9" w:rsidRPr="00C822BF" w:rsidRDefault="00B24CF9" w:rsidP="00B24CF9">
            <w:pPr>
              <w:pStyle w:val="Subtitle"/>
            </w:pPr>
            <w:r>
              <w:t xml:space="preserve">technical </w:t>
            </w:r>
            <w:sdt>
              <w:sdtPr>
                <w:id w:val="1983973214"/>
                <w:placeholder>
                  <w:docPart w:val="7248D503786BF84285017BC611FDCE74"/>
                </w:placeholder>
                <w:temporary/>
                <w:showingPlcHdr/>
                <w15:appearance w15:val="hidden"/>
              </w:sdtPr>
              <w:sdtContent>
                <w:r w:rsidRPr="00C822BF">
                  <w:t>SKILLS</w:t>
                </w:r>
              </w:sdtContent>
            </w:sdt>
          </w:p>
          <w:p w14:paraId="455D5021" w14:textId="77777777" w:rsidR="00B24CF9" w:rsidRPr="00E91344" w:rsidRDefault="00B24CF9" w:rsidP="00B24CF9"/>
          <w:p w14:paraId="3849383E" w14:textId="77777777" w:rsidR="00B24CF9" w:rsidRPr="00B24CF9" w:rsidRDefault="00B24CF9" w:rsidP="00B24CF9">
            <w:pPr>
              <w:numPr>
                <w:ilvl w:val="0"/>
                <w:numId w:val="23"/>
              </w:numPr>
              <w:tabs>
                <w:tab w:val="num" w:pos="720"/>
              </w:tabs>
              <w:rPr>
                <w:lang w:val="en-IN"/>
              </w:rPr>
            </w:pPr>
            <w:r w:rsidRPr="00B24CF9">
              <w:rPr>
                <w:lang w:val="en-IN"/>
              </w:rPr>
              <w:t>Android</w:t>
            </w:r>
          </w:p>
          <w:p w14:paraId="6BFF7026" w14:textId="77777777" w:rsidR="00B24CF9" w:rsidRPr="00B24CF9" w:rsidRDefault="00B24CF9" w:rsidP="00B24CF9">
            <w:pPr>
              <w:numPr>
                <w:ilvl w:val="0"/>
                <w:numId w:val="23"/>
              </w:numPr>
              <w:tabs>
                <w:tab w:val="num" w:pos="720"/>
              </w:tabs>
              <w:rPr>
                <w:lang w:val="en-IN"/>
              </w:rPr>
            </w:pPr>
            <w:r w:rsidRPr="00B24CF9">
              <w:rPr>
                <w:lang w:val="en-IN"/>
              </w:rPr>
              <w:t>Flutter</w:t>
            </w:r>
          </w:p>
          <w:p w14:paraId="417E428A" w14:textId="77777777" w:rsidR="00B24CF9" w:rsidRPr="00B24CF9" w:rsidRDefault="00B24CF9" w:rsidP="00B24CF9">
            <w:pPr>
              <w:numPr>
                <w:ilvl w:val="0"/>
                <w:numId w:val="23"/>
              </w:numPr>
              <w:tabs>
                <w:tab w:val="num" w:pos="720"/>
              </w:tabs>
              <w:rPr>
                <w:lang w:val="en-IN"/>
              </w:rPr>
            </w:pPr>
            <w:r w:rsidRPr="00B24CF9">
              <w:rPr>
                <w:lang w:val="en-IN"/>
              </w:rPr>
              <w:t>React Native</w:t>
            </w:r>
          </w:p>
          <w:p w14:paraId="23CB6ECB" w14:textId="77777777" w:rsidR="00B24CF9" w:rsidRDefault="00B24CF9" w:rsidP="00B24CF9">
            <w:pPr>
              <w:numPr>
                <w:ilvl w:val="0"/>
                <w:numId w:val="23"/>
              </w:numPr>
              <w:tabs>
                <w:tab w:val="num" w:pos="720"/>
              </w:tabs>
              <w:rPr>
                <w:lang w:val="en-IN"/>
              </w:rPr>
            </w:pPr>
            <w:r w:rsidRPr="00B24CF9">
              <w:rPr>
                <w:lang w:val="en-IN"/>
              </w:rPr>
              <w:t>Node.js</w:t>
            </w:r>
          </w:p>
          <w:p w14:paraId="0CE20843" w14:textId="0A120234" w:rsidR="006A2CA6" w:rsidRPr="00B24CF9" w:rsidRDefault="006A2CA6" w:rsidP="00B24CF9">
            <w:pPr>
              <w:numPr>
                <w:ilvl w:val="0"/>
                <w:numId w:val="23"/>
              </w:numPr>
              <w:tabs>
                <w:tab w:val="num" w:pos="720"/>
              </w:tabs>
              <w:rPr>
                <w:lang w:val="en-IN"/>
              </w:rPr>
            </w:pPr>
            <w:r>
              <w:rPr>
                <w:lang w:val="en-IN"/>
              </w:rPr>
              <w:t>Python</w:t>
            </w:r>
          </w:p>
          <w:p w14:paraId="3EEF8A5E" w14:textId="692D2FE9" w:rsidR="00B24CF9" w:rsidRPr="006A2CA6" w:rsidRDefault="00B24CF9" w:rsidP="006A2CA6">
            <w:pPr>
              <w:numPr>
                <w:ilvl w:val="0"/>
                <w:numId w:val="23"/>
              </w:numPr>
              <w:tabs>
                <w:tab w:val="num" w:pos="720"/>
              </w:tabs>
              <w:rPr>
                <w:lang w:val="en-IN"/>
              </w:rPr>
            </w:pPr>
            <w:r w:rsidRPr="00B24CF9">
              <w:rPr>
                <w:lang w:val="en-IN"/>
              </w:rPr>
              <w:t>Firebase</w:t>
            </w:r>
          </w:p>
          <w:p w14:paraId="1E8D51AD" w14:textId="49B8A85A" w:rsidR="00F47BC5" w:rsidRPr="00B24CF9" w:rsidRDefault="006A2CA6" w:rsidP="00B24CF9">
            <w:pPr>
              <w:numPr>
                <w:ilvl w:val="0"/>
                <w:numId w:val="23"/>
              </w:numPr>
              <w:tabs>
                <w:tab w:val="num" w:pos="720"/>
              </w:tabs>
              <w:rPr>
                <w:lang w:val="en-IN"/>
              </w:rPr>
            </w:pPr>
            <w:r>
              <w:rPr>
                <w:lang w:val="en-IN"/>
              </w:rPr>
              <w:t>Generative AI</w:t>
            </w:r>
          </w:p>
          <w:p w14:paraId="5E4E5AE2" w14:textId="77777777" w:rsidR="00B24CF9" w:rsidRDefault="00B24CF9" w:rsidP="00B24CF9"/>
          <w:p w14:paraId="7387D395" w14:textId="3CCD02E6" w:rsidR="00B24CF9" w:rsidRPr="00B24CF9" w:rsidRDefault="00B24CF9" w:rsidP="00B24CF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FF5107E" wp14:editId="17866A92">
                      <wp:extent cx="1609090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D1EBCC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4405D8C" w14:textId="77777777" w:rsidR="00B24CF9" w:rsidRDefault="00B24CF9" w:rsidP="00AA51F5">
            <w:pPr>
              <w:pStyle w:val="Subtitle"/>
            </w:pPr>
          </w:p>
          <w:p w14:paraId="53C4AAA7" w14:textId="66B97813" w:rsidR="00AA51F5" w:rsidRPr="00020BEB" w:rsidRDefault="00000000" w:rsidP="00AA51F5">
            <w:pPr>
              <w:pStyle w:val="Subtitle"/>
            </w:pPr>
            <w:sdt>
              <w:sdtPr>
                <w:id w:val="1696962928"/>
                <w:placeholder>
                  <w:docPart w:val="9E4799C305C8B24EBAC7A98FF0371331"/>
                </w:placeholder>
                <w:temporary/>
                <w:showingPlcHdr/>
                <w15:appearance w15:val="hidden"/>
              </w:sdtPr>
              <w:sdtContent>
                <w:r w:rsidR="00AA51F5" w:rsidRPr="00CF2BE7">
                  <w:t>Experience</w:t>
                </w:r>
              </w:sdtContent>
            </w:sdt>
          </w:p>
          <w:p w14:paraId="3AD3AB0D" w14:textId="77777777" w:rsidR="00AA51F5" w:rsidRPr="00AA51F5" w:rsidRDefault="00AA51F5" w:rsidP="00AA51F5"/>
          <w:p w14:paraId="6555D827" w14:textId="5F3CE159" w:rsidR="00AA51F5" w:rsidRPr="00A3726F" w:rsidRDefault="00B24CF9" w:rsidP="00A3726F">
            <w:pPr>
              <w:pStyle w:val="Heading1"/>
            </w:pPr>
            <w:r>
              <w:t>Android Engineer</w:t>
            </w:r>
          </w:p>
          <w:p w14:paraId="5466AF41" w14:textId="62B9960E" w:rsidR="00676B73" w:rsidRPr="009A1945" w:rsidRDefault="00B24CF9" w:rsidP="00B24CF9">
            <w:pPr>
              <w:pStyle w:val="Heading2"/>
              <w:rPr>
                <w:b/>
                <w:bCs/>
              </w:rPr>
            </w:pPr>
            <w:r w:rsidRPr="009A1945">
              <w:rPr>
                <w:b/>
                <w:bCs/>
              </w:rPr>
              <w:t>Jan 2022 – Current</w:t>
            </w:r>
          </w:p>
          <w:p w14:paraId="466BB81D" w14:textId="0A64977E" w:rsidR="006A2CA6" w:rsidRPr="006A2CA6" w:rsidRDefault="006A2CA6" w:rsidP="006A2CA6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ascii="Segoe UI" w:hAnsi="Segoe UI" w:cs="Segoe UI"/>
                <w:spacing w:val="2"/>
              </w:rPr>
              <w:t>Designed, developed, and maintained Android and Flutter applications</w:t>
            </w:r>
            <w:r>
              <w:rPr>
                <w:rFonts w:ascii="Segoe UI" w:hAnsi="Segoe UI" w:cs="Segoe UI"/>
                <w:spacing w:val="2"/>
              </w:rPr>
              <w:t>.</w:t>
            </w:r>
          </w:p>
          <w:p w14:paraId="62CFDA33" w14:textId="43C2D189" w:rsidR="00B24CF9" w:rsidRDefault="00B24CF9" w:rsidP="009A1945">
            <w:pPr>
              <w:pStyle w:val="ListParagraph"/>
              <w:numPr>
                <w:ilvl w:val="0"/>
                <w:numId w:val="25"/>
              </w:numPr>
            </w:pPr>
            <w:r>
              <w:t>Integrated Android functionalities in react native wrapper SDK</w:t>
            </w:r>
          </w:p>
          <w:p w14:paraId="6262AA3B" w14:textId="623DE1FE" w:rsidR="006A2CA6" w:rsidRPr="006A2CA6" w:rsidRDefault="006A2CA6" w:rsidP="009A1945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ascii="Segoe UI" w:hAnsi="Segoe UI" w:cs="Segoe UI"/>
                <w:spacing w:val="2"/>
              </w:rPr>
              <w:t>Moved to a product team fully focused on AI, contributing to Knowledge Base and Conversational AI solutions</w:t>
            </w:r>
          </w:p>
          <w:p w14:paraId="231BCDA0" w14:textId="2432FD9D" w:rsidR="006A2CA6" w:rsidRDefault="006A2CA6" w:rsidP="009A1945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ascii="Segoe UI" w:hAnsi="Segoe UI" w:cs="Segoe UI"/>
                <w:spacing w:val="2"/>
              </w:rPr>
              <w:t>Built features for the RDIA Saudi project across backend (Python) and frontend (React)</w:t>
            </w:r>
          </w:p>
          <w:p w14:paraId="7286AAB0" w14:textId="77777777" w:rsidR="00A3726F" w:rsidRDefault="00A3726F" w:rsidP="00351FDF">
            <w:pPr>
              <w:pStyle w:val="Heading1"/>
            </w:pPr>
          </w:p>
          <w:p w14:paraId="334F188D" w14:textId="69C156DB" w:rsidR="00351FDF" w:rsidRPr="00020BEB" w:rsidRDefault="00B24CF9" w:rsidP="00351FDF">
            <w:pPr>
              <w:pStyle w:val="Heading1"/>
            </w:pPr>
            <w:r>
              <w:t>Internship</w:t>
            </w:r>
          </w:p>
          <w:p w14:paraId="7C6DB84E" w14:textId="056A56AE" w:rsidR="00351FDF" w:rsidRPr="009A1945" w:rsidRDefault="00B24CF9" w:rsidP="00351FDF">
            <w:pPr>
              <w:pStyle w:val="Heading2"/>
              <w:rPr>
                <w:b/>
                <w:bCs/>
              </w:rPr>
            </w:pPr>
            <w:r w:rsidRPr="009A1945">
              <w:rPr>
                <w:b/>
                <w:bCs/>
              </w:rPr>
              <w:t>July 2021 – December 2021</w:t>
            </w:r>
          </w:p>
          <w:p w14:paraId="46B40CD4" w14:textId="77777777" w:rsidR="006A2CA6" w:rsidRPr="006A2CA6" w:rsidRDefault="006A2CA6" w:rsidP="009A1945">
            <w:pPr>
              <w:pStyle w:val="ListParagraph"/>
              <w:numPr>
                <w:ilvl w:val="0"/>
                <w:numId w:val="26"/>
              </w:numPr>
              <w:rPr>
                <w:lang w:val="en-IN"/>
              </w:rPr>
            </w:pPr>
            <w:r>
              <w:rPr>
                <w:rFonts w:ascii="Segoe UI" w:hAnsi="Segoe UI" w:cs="Segoe UI"/>
                <w:spacing w:val="2"/>
              </w:rPr>
              <w:t>Built mobile apps for phones and tablets, integrating backend APIs and server data handling</w:t>
            </w:r>
          </w:p>
          <w:p w14:paraId="63030F9E" w14:textId="7A3AE986" w:rsidR="00351FDF" w:rsidRPr="006A2CA6" w:rsidRDefault="006A2CA6" w:rsidP="006A2CA6">
            <w:pPr>
              <w:pStyle w:val="ListParagraph"/>
              <w:numPr>
                <w:ilvl w:val="0"/>
                <w:numId w:val="26"/>
              </w:numPr>
              <w:rPr>
                <w:lang w:val="en-IN"/>
              </w:rPr>
            </w:pPr>
            <w:r>
              <w:rPr>
                <w:rFonts w:ascii="Segoe UI" w:hAnsi="Segoe UI" w:cs="Segoe UI"/>
                <w:spacing w:val="2"/>
              </w:rPr>
              <w:t>Implemented Firebase Authentication and Realtime Database for secure, real-time features</w:t>
            </w:r>
            <w:r>
              <w:rPr>
                <w:rFonts w:ascii="Segoe UI" w:hAnsi="Segoe UI" w:cs="Segoe UI"/>
                <w:spacing w:val="2"/>
              </w:rPr>
              <w:t>.</w:t>
            </w:r>
          </w:p>
        </w:tc>
        <w:tc>
          <w:tcPr>
            <w:tcW w:w="1015" w:type="dxa"/>
            <w:vMerge/>
          </w:tcPr>
          <w:p w14:paraId="077B1657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467" w:type="dxa"/>
          </w:tcPr>
          <w:p w14:paraId="2983FA65" w14:textId="65C1E011" w:rsidR="00351FDF" w:rsidRDefault="00605BCE" w:rsidP="00B24CF9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292D83E" wp14:editId="167EA761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09D395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729B0EF" w14:textId="77777777" w:rsidR="00351FDF" w:rsidRPr="00E91344" w:rsidRDefault="00351FDF" w:rsidP="00676B73"/>
          <w:p w14:paraId="2BF4BAD8" w14:textId="5E5ED2BD" w:rsidR="00351FDF" w:rsidRDefault="00000000" w:rsidP="00496907">
            <w:pPr>
              <w:pStyle w:val="Subtitle"/>
            </w:pPr>
            <w:sdt>
              <w:sdtPr>
                <w:id w:val="-1334530411"/>
                <w:placeholder>
                  <w:docPart w:val="FFD679FED5868042AD55AF5F677FDD2D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EDUCATION</w:t>
                </w:r>
              </w:sdtContent>
            </w:sdt>
          </w:p>
          <w:p w14:paraId="76C78F13" w14:textId="77777777" w:rsidR="00496907" w:rsidRDefault="00496907" w:rsidP="00496907"/>
          <w:p w14:paraId="7F6DF362" w14:textId="0A4AB654" w:rsidR="00B918FC" w:rsidRDefault="00B918FC" w:rsidP="00496907">
            <w:r>
              <w:t>Master of Business Application (MCA) in Alagappa university</w:t>
            </w:r>
          </w:p>
          <w:p w14:paraId="3DAC3103" w14:textId="5E31CF1B" w:rsidR="00B918FC" w:rsidRDefault="00B918FC" w:rsidP="00496907">
            <w:r>
              <w:t>COLLEGE 2023-2024</w:t>
            </w:r>
          </w:p>
          <w:p w14:paraId="08A5BF70" w14:textId="77777777" w:rsidR="00B918FC" w:rsidRPr="00496907" w:rsidRDefault="00B918FC" w:rsidP="00496907"/>
          <w:p w14:paraId="0FEDE530" w14:textId="48A0FEBD" w:rsidR="00B918FC" w:rsidRDefault="00B24CF9" w:rsidP="00351FDF">
            <w:pPr>
              <w:rPr>
                <w:b/>
                <w:lang w:val="en-IN"/>
              </w:rPr>
            </w:pPr>
            <w:r w:rsidRPr="00B24CF9">
              <w:rPr>
                <w:lang w:val="en-IN"/>
              </w:rPr>
              <w:t>Bachelor of Computer Application (BCA) in JAMAL MOHAMED COLLEGE 2017-2020</w:t>
            </w:r>
            <w:r w:rsidRPr="00B24CF9">
              <w:rPr>
                <w:b/>
                <w:lang w:val="en-IN"/>
              </w:rPr>
              <w:t xml:space="preserve"> </w:t>
            </w:r>
          </w:p>
          <w:p w14:paraId="2562CCDE" w14:textId="754FC2B7" w:rsidR="00676B73" w:rsidRPr="00496907" w:rsidRDefault="00496907" w:rsidP="00351FDF">
            <w:pPr>
              <w:rPr>
                <w:lang w:val="en-IN"/>
              </w:rPr>
            </w:pPr>
            <w:r>
              <w:rPr>
                <w:b/>
                <w:lang w:val="en-IN"/>
              </w:rPr>
              <w:br/>
            </w:r>
          </w:p>
          <w:p w14:paraId="5A5A3684" w14:textId="77777777" w:rsidR="00351FDF" w:rsidRPr="00E91344" w:rsidRDefault="00E91344" w:rsidP="00A3726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247FF39" wp14:editId="2F170CDE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38E50C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EA45EF" w14:textId="1196614D" w:rsidR="00351FDF" w:rsidRDefault="00351FDF" w:rsidP="00351FDF"/>
          <w:p w14:paraId="511F85C3" w14:textId="77777777" w:rsidR="0062136C" w:rsidRPr="00E91344" w:rsidRDefault="0062136C" w:rsidP="00351FDF"/>
          <w:p w14:paraId="2389D5D1" w14:textId="1B5F9BC4" w:rsidR="00351FDF" w:rsidRPr="00C822BF" w:rsidRDefault="00B24CF9" w:rsidP="00351FDF">
            <w:pPr>
              <w:pStyle w:val="Subtitle"/>
            </w:pPr>
            <w:bookmarkStart w:id="0" w:name="OLE_LINK24"/>
            <w:bookmarkStart w:id="1" w:name="OLE_LINK25"/>
            <w:bookmarkStart w:id="2" w:name="OLE_LINK16"/>
            <w:bookmarkStart w:id="3" w:name="OLE_LINK17"/>
            <w:r>
              <w:t>Certification</w:t>
            </w:r>
          </w:p>
          <w:bookmarkEnd w:id="0"/>
          <w:bookmarkEnd w:id="1"/>
          <w:p w14:paraId="79DC6D4B" w14:textId="2F3162C6" w:rsidR="00351FDF" w:rsidRPr="00E91344" w:rsidRDefault="00351FDF" w:rsidP="00351FDF"/>
          <w:bookmarkEnd w:id="2"/>
          <w:bookmarkEnd w:id="3"/>
          <w:p w14:paraId="39DB3462" w14:textId="4957AD0F" w:rsidR="000C3618" w:rsidRDefault="00B24CF9" w:rsidP="009677B3">
            <w:pPr>
              <w:pStyle w:val="Heading3"/>
              <w:rPr>
                <w:lang w:val="en-IN"/>
              </w:rPr>
            </w:pPr>
            <w:r w:rsidRPr="00B24CF9">
              <w:rPr>
                <w:lang w:val="en-IN"/>
              </w:rPr>
              <w:t xml:space="preserve">Ethical </w:t>
            </w:r>
            <w:r>
              <w:rPr>
                <w:lang w:val="en-IN"/>
              </w:rPr>
              <w:t>Hacking</w:t>
            </w:r>
          </w:p>
          <w:p w14:paraId="4396FCA1" w14:textId="77777777" w:rsidR="009677B3" w:rsidRPr="009677B3" w:rsidRDefault="009677B3" w:rsidP="009677B3">
            <w:pPr>
              <w:rPr>
                <w:sz w:val="18"/>
                <w:szCs w:val="18"/>
                <w:lang w:val="en-IN"/>
              </w:rPr>
            </w:pPr>
          </w:p>
          <w:p w14:paraId="5D522409" w14:textId="77777777" w:rsidR="009677B3" w:rsidRDefault="009677B3" w:rsidP="000C3618">
            <w:pPr>
              <w:rPr>
                <w:lang w:val="en-IN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EA8AC03" wp14:editId="67DBD3F1">
                      <wp:extent cx="1609090" cy="0"/>
                      <wp:effectExtent l="0" t="0" r="0" b="0"/>
                      <wp:docPr id="10" name="Straight Connector 10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060E47" id="Straight Connector 10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0ED5F4A" w14:textId="74F7B11A" w:rsidR="000C3618" w:rsidRDefault="009677B3" w:rsidP="000C3618">
            <w:pPr>
              <w:rPr>
                <w:lang w:val="en-IN"/>
              </w:rPr>
            </w:pPr>
            <w:r>
              <w:rPr>
                <w:lang w:val="en-IN"/>
              </w:rPr>
              <w:br/>
            </w:r>
          </w:p>
          <w:p w14:paraId="49072FF1" w14:textId="42988960" w:rsidR="000C3618" w:rsidRDefault="000C3618" w:rsidP="000C3618">
            <w:pPr>
              <w:pStyle w:val="Subtitle"/>
            </w:pPr>
            <w:r>
              <w:t>HOBBIES</w:t>
            </w:r>
          </w:p>
          <w:p w14:paraId="70DAF499" w14:textId="1AE691C9" w:rsidR="000C3618" w:rsidRDefault="000C3618" w:rsidP="000C3618"/>
          <w:p w14:paraId="1A739DC5" w14:textId="413B4F57" w:rsidR="000C3618" w:rsidRPr="000C3618" w:rsidRDefault="000C3618" w:rsidP="000C3618">
            <w:r>
              <w:t>Playing Badminton</w:t>
            </w:r>
          </w:p>
          <w:p w14:paraId="51D34602" w14:textId="60A40F57" w:rsidR="000C3618" w:rsidRPr="000C3618" w:rsidRDefault="000C3618" w:rsidP="000C3618">
            <w:pPr>
              <w:rPr>
                <w:lang w:val="en-IN"/>
              </w:rPr>
            </w:pPr>
          </w:p>
        </w:tc>
      </w:tr>
    </w:tbl>
    <w:p w14:paraId="0B2A5A70" w14:textId="03D57395" w:rsidR="00871DB8" w:rsidRPr="002C4D08" w:rsidRDefault="00871DB8" w:rsidP="00F47BC5">
      <w:pPr>
        <w:rPr>
          <w:color w:val="043D68"/>
        </w:rPr>
      </w:pPr>
    </w:p>
    <w:sectPr w:rsidR="00871DB8" w:rsidRPr="002C4D08" w:rsidSect="00AB74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45B3C" w14:textId="77777777" w:rsidR="00A722A1" w:rsidRDefault="00A722A1" w:rsidP="00AA35A8">
      <w:pPr>
        <w:spacing w:line="240" w:lineRule="auto"/>
      </w:pPr>
      <w:r>
        <w:separator/>
      </w:r>
    </w:p>
  </w:endnote>
  <w:endnote w:type="continuationSeparator" w:id="0">
    <w:p w14:paraId="777F3043" w14:textId="77777777" w:rsidR="00A722A1" w:rsidRDefault="00A722A1" w:rsidP="00AA35A8">
      <w:pPr>
        <w:spacing w:line="240" w:lineRule="auto"/>
      </w:pPr>
      <w:r>
        <w:continuationSeparator/>
      </w:r>
    </w:p>
  </w:endnote>
  <w:endnote w:type="continuationNotice" w:id="1">
    <w:p w14:paraId="6706DB24" w14:textId="77777777" w:rsidR="00A722A1" w:rsidRDefault="00A722A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7B52F" w14:textId="77777777" w:rsidR="006868AA" w:rsidRDefault="006868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52BD9" w14:textId="77777777" w:rsidR="006868AA" w:rsidRDefault="006868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7E5D1" w14:textId="77777777" w:rsidR="006868AA" w:rsidRDefault="00686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B1CD5" w14:textId="77777777" w:rsidR="00A722A1" w:rsidRDefault="00A722A1" w:rsidP="00AA35A8">
      <w:pPr>
        <w:spacing w:line="240" w:lineRule="auto"/>
      </w:pPr>
      <w:r>
        <w:separator/>
      </w:r>
    </w:p>
  </w:footnote>
  <w:footnote w:type="continuationSeparator" w:id="0">
    <w:p w14:paraId="206C710F" w14:textId="77777777" w:rsidR="00A722A1" w:rsidRDefault="00A722A1" w:rsidP="00AA35A8">
      <w:pPr>
        <w:spacing w:line="240" w:lineRule="auto"/>
      </w:pPr>
      <w:r>
        <w:continuationSeparator/>
      </w:r>
    </w:p>
  </w:footnote>
  <w:footnote w:type="continuationNotice" w:id="1">
    <w:p w14:paraId="7C6F2981" w14:textId="77777777" w:rsidR="00A722A1" w:rsidRDefault="00A722A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18B69" w14:textId="77777777" w:rsidR="006868AA" w:rsidRDefault="00686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9BA2E" w14:textId="77777777" w:rsidR="006868AA" w:rsidRDefault="006868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3C7A0" w14:textId="77777777" w:rsidR="006868AA" w:rsidRDefault="00686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4.15pt;height:14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143" type="#_x0000_t75" style="width:13.6pt;height:13.6pt;visibility:visible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B56BB"/>
    <w:multiLevelType w:val="multilevel"/>
    <w:tmpl w:val="F9C45A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86B24"/>
    <w:multiLevelType w:val="hybridMultilevel"/>
    <w:tmpl w:val="330A51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C6152"/>
    <w:multiLevelType w:val="hybridMultilevel"/>
    <w:tmpl w:val="90243F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337428"/>
    <w:multiLevelType w:val="hybridMultilevel"/>
    <w:tmpl w:val="FAB2126C"/>
    <w:lvl w:ilvl="0" w:tplc="68840A60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D4D1D"/>
    <w:multiLevelType w:val="hybridMultilevel"/>
    <w:tmpl w:val="8B20C258"/>
    <w:lvl w:ilvl="0" w:tplc="1BFE1F5E">
      <w:start w:val="1"/>
      <w:numFmt w:val="bullet"/>
      <w:lvlText w:val="•"/>
      <w:lvlJc w:val="left"/>
      <w:pPr>
        <w:ind w:left="1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08C462">
      <w:start w:val="1"/>
      <w:numFmt w:val="bullet"/>
      <w:lvlText w:val="o"/>
      <w:lvlJc w:val="left"/>
      <w:pPr>
        <w:ind w:left="1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78AB6C">
      <w:start w:val="1"/>
      <w:numFmt w:val="bullet"/>
      <w:lvlText w:val="▪"/>
      <w:lvlJc w:val="left"/>
      <w:pPr>
        <w:ind w:left="2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865540">
      <w:start w:val="1"/>
      <w:numFmt w:val="bullet"/>
      <w:lvlText w:val="•"/>
      <w:lvlJc w:val="left"/>
      <w:pPr>
        <w:ind w:left="3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41F32">
      <w:start w:val="1"/>
      <w:numFmt w:val="bullet"/>
      <w:lvlText w:val="o"/>
      <w:lvlJc w:val="left"/>
      <w:pPr>
        <w:ind w:left="3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4A31E">
      <w:start w:val="1"/>
      <w:numFmt w:val="bullet"/>
      <w:lvlText w:val="▪"/>
      <w:lvlJc w:val="left"/>
      <w:pPr>
        <w:ind w:left="4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9AFC84">
      <w:start w:val="1"/>
      <w:numFmt w:val="bullet"/>
      <w:lvlText w:val="•"/>
      <w:lvlJc w:val="left"/>
      <w:pPr>
        <w:ind w:left="5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E2E07A">
      <w:start w:val="1"/>
      <w:numFmt w:val="bullet"/>
      <w:lvlText w:val="o"/>
      <w:lvlJc w:val="left"/>
      <w:pPr>
        <w:ind w:left="6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4AB9E">
      <w:start w:val="1"/>
      <w:numFmt w:val="bullet"/>
      <w:lvlText w:val="▪"/>
      <w:lvlJc w:val="left"/>
      <w:pPr>
        <w:ind w:left="6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23"/>
  </w:num>
  <w:num w:numId="3" w16cid:durableId="1835339782">
    <w:abstractNumId w:val="14"/>
  </w:num>
  <w:num w:numId="4" w16cid:durableId="879703970">
    <w:abstractNumId w:val="17"/>
  </w:num>
  <w:num w:numId="5" w16cid:durableId="27066385">
    <w:abstractNumId w:val="22"/>
  </w:num>
  <w:num w:numId="6" w16cid:durableId="629288324">
    <w:abstractNumId w:val="19"/>
  </w:num>
  <w:num w:numId="7" w16cid:durableId="2102947809">
    <w:abstractNumId w:val="21"/>
  </w:num>
  <w:num w:numId="8" w16cid:durableId="1044523296">
    <w:abstractNumId w:val="20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449016776">
    <w:abstractNumId w:val="16"/>
  </w:num>
  <w:num w:numId="23" w16cid:durableId="957612545">
    <w:abstractNumId w:val="12"/>
  </w:num>
  <w:num w:numId="24" w16cid:durableId="153691307">
    <w:abstractNumId w:val="18"/>
  </w:num>
  <w:num w:numId="25" w16cid:durableId="511649034">
    <w:abstractNumId w:val="13"/>
  </w:num>
  <w:num w:numId="26" w16cid:durableId="7209079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F9"/>
    <w:rsid w:val="0000752A"/>
    <w:rsid w:val="00016465"/>
    <w:rsid w:val="0002665F"/>
    <w:rsid w:val="00033263"/>
    <w:rsid w:val="000334C1"/>
    <w:rsid w:val="000767C7"/>
    <w:rsid w:val="000873F6"/>
    <w:rsid w:val="000B286F"/>
    <w:rsid w:val="000C2B44"/>
    <w:rsid w:val="000C3618"/>
    <w:rsid w:val="000D134B"/>
    <w:rsid w:val="000F039F"/>
    <w:rsid w:val="0010041D"/>
    <w:rsid w:val="001125D5"/>
    <w:rsid w:val="00124ED6"/>
    <w:rsid w:val="00136B3E"/>
    <w:rsid w:val="00153576"/>
    <w:rsid w:val="00167789"/>
    <w:rsid w:val="00194704"/>
    <w:rsid w:val="001B160B"/>
    <w:rsid w:val="001B7111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D1F9B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96907"/>
    <w:rsid w:val="004A1426"/>
    <w:rsid w:val="004A28EA"/>
    <w:rsid w:val="004C1032"/>
    <w:rsid w:val="00504E47"/>
    <w:rsid w:val="00520520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136C"/>
    <w:rsid w:val="00626B3C"/>
    <w:rsid w:val="00643F4B"/>
    <w:rsid w:val="00676B73"/>
    <w:rsid w:val="006868AA"/>
    <w:rsid w:val="0069541B"/>
    <w:rsid w:val="006A1E18"/>
    <w:rsid w:val="006A2CA6"/>
    <w:rsid w:val="006A37C0"/>
    <w:rsid w:val="006C7F5A"/>
    <w:rsid w:val="006D0785"/>
    <w:rsid w:val="0072702F"/>
    <w:rsid w:val="0073464F"/>
    <w:rsid w:val="00746B0A"/>
    <w:rsid w:val="00752A04"/>
    <w:rsid w:val="0077153E"/>
    <w:rsid w:val="0079001A"/>
    <w:rsid w:val="00791376"/>
    <w:rsid w:val="00791C5D"/>
    <w:rsid w:val="007B4FF4"/>
    <w:rsid w:val="007D7548"/>
    <w:rsid w:val="007D7F15"/>
    <w:rsid w:val="007E47A0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677B3"/>
    <w:rsid w:val="0099108A"/>
    <w:rsid w:val="009A1945"/>
    <w:rsid w:val="009A7F3F"/>
    <w:rsid w:val="009D646A"/>
    <w:rsid w:val="00A20EF6"/>
    <w:rsid w:val="00A3726F"/>
    <w:rsid w:val="00A379B4"/>
    <w:rsid w:val="00A4248D"/>
    <w:rsid w:val="00A633B0"/>
    <w:rsid w:val="00A718B6"/>
    <w:rsid w:val="00A722A1"/>
    <w:rsid w:val="00A9291E"/>
    <w:rsid w:val="00AA1166"/>
    <w:rsid w:val="00AA35A8"/>
    <w:rsid w:val="00AA51F5"/>
    <w:rsid w:val="00AA530F"/>
    <w:rsid w:val="00AB3A8D"/>
    <w:rsid w:val="00AB74C5"/>
    <w:rsid w:val="00AE562D"/>
    <w:rsid w:val="00AE7533"/>
    <w:rsid w:val="00B20F64"/>
    <w:rsid w:val="00B24CF9"/>
    <w:rsid w:val="00B42685"/>
    <w:rsid w:val="00B45879"/>
    <w:rsid w:val="00B535AD"/>
    <w:rsid w:val="00B75292"/>
    <w:rsid w:val="00B8453F"/>
    <w:rsid w:val="00B85473"/>
    <w:rsid w:val="00B918FC"/>
    <w:rsid w:val="00BE5968"/>
    <w:rsid w:val="00BF7216"/>
    <w:rsid w:val="00C272EB"/>
    <w:rsid w:val="00C62E97"/>
    <w:rsid w:val="00C67900"/>
    <w:rsid w:val="00C81645"/>
    <w:rsid w:val="00CA61BE"/>
    <w:rsid w:val="00CB3E40"/>
    <w:rsid w:val="00CF22B3"/>
    <w:rsid w:val="00D00CD9"/>
    <w:rsid w:val="00D15AAE"/>
    <w:rsid w:val="00D22971"/>
    <w:rsid w:val="00D60B19"/>
    <w:rsid w:val="00D86385"/>
    <w:rsid w:val="00D95726"/>
    <w:rsid w:val="00DA0B10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47BC5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DC7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CF9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paragraph" w:styleId="Revision">
    <w:name w:val="Revision"/>
    <w:hidden/>
    <w:uiPriority w:val="99"/>
    <w:semiHidden/>
    <w:rsid w:val="001B7111"/>
    <w:pPr>
      <w:spacing w:line="240" w:lineRule="auto"/>
    </w:pPr>
    <w:rPr>
      <w:color w:val="043D68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ootan/Library/Containers/com.microsoft.Word/Data/Library/Application%20Support/Microsoft/Office/16.0/DTS/Search/%7b5BB0C2BF-2200-EA49-B181-25F4E4A11116%7dtf227754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9D363C0F8BB24AB43B2498D5AD3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9EA66-D766-E842-918E-DBC009BA872A}"/>
      </w:docPartPr>
      <w:docPartBody>
        <w:p w:rsidR="00B95320" w:rsidRDefault="007675F1">
          <w:pPr>
            <w:pStyle w:val="BA9D363C0F8BB24AB43B2498D5AD3E19"/>
          </w:pPr>
          <w:r w:rsidRPr="001540E8">
            <w:t>Contact</w:t>
          </w:r>
        </w:p>
      </w:docPartBody>
    </w:docPart>
    <w:docPart>
      <w:docPartPr>
        <w:name w:val="9E4799C305C8B24EBAC7A98FF0371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401B8-888D-2F47-945E-AD64ADE71768}"/>
      </w:docPartPr>
      <w:docPartBody>
        <w:p w:rsidR="00B95320" w:rsidRDefault="007675F1">
          <w:pPr>
            <w:pStyle w:val="9E4799C305C8B24EBAC7A98FF0371331"/>
          </w:pPr>
          <w:r w:rsidRPr="00CF2BE7">
            <w:t>Experience</w:t>
          </w:r>
        </w:p>
      </w:docPartBody>
    </w:docPart>
    <w:docPart>
      <w:docPartPr>
        <w:name w:val="FFD679FED5868042AD55AF5F677FD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3FF4B-F2F9-DB46-906B-90417075E7EB}"/>
      </w:docPartPr>
      <w:docPartBody>
        <w:p w:rsidR="00B95320" w:rsidRDefault="007675F1">
          <w:pPr>
            <w:pStyle w:val="FFD679FED5868042AD55AF5F677FDD2D"/>
          </w:pPr>
          <w:r w:rsidRPr="00351FDF">
            <w:t>EDUCATION</w:t>
          </w:r>
        </w:p>
      </w:docPartBody>
    </w:docPart>
    <w:docPart>
      <w:docPartPr>
        <w:name w:val="7248D503786BF84285017BC611FD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07DC0-7E86-6D40-A8C0-63BFBF3AD6C8}"/>
      </w:docPartPr>
      <w:docPartBody>
        <w:p w:rsidR="00B95320" w:rsidRDefault="005B4A0F" w:rsidP="005B4A0F">
          <w:pPr>
            <w:pStyle w:val="7248D503786BF84285017BC611FDCE74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0F"/>
    <w:rsid w:val="0002665F"/>
    <w:rsid w:val="001B6372"/>
    <w:rsid w:val="005B4A0F"/>
    <w:rsid w:val="007675F1"/>
    <w:rsid w:val="00B95320"/>
    <w:rsid w:val="00C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9D363C0F8BB24AB43B2498D5AD3E19">
    <w:name w:val="BA9D363C0F8BB24AB43B2498D5AD3E19"/>
  </w:style>
  <w:style w:type="paragraph" w:customStyle="1" w:styleId="9E4799C305C8B24EBAC7A98FF0371331">
    <w:name w:val="9E4799C305C8B24EBAC7A98FF0371331"/>
  </w:style>
  <w:style w:type="paragraph" w:customStyle="1" w:styleId="FFD679FED5868042AD55AF5F677FDD2D">
    <w:name w:val="FFD679FED5868042AD55AF5F677FDD2D"/>
  </w:style>
  <w:style w:type="paragraph" w:customStyle="1" w:styleId="7248D503786BF84285017BC611FDCE74">
    <w:name w:val="7248D503786BF84285017BC611FDCE74"/>
    <w:rsid w:val="005B4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{5BB0C2BF-2200-EA49-B181-25F4E4A11116}tf22775451_win32.dotx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2024-01-03T15:19:00Z</dcterms:created>
  <dcterms:modified xsi:type="dcterms:W3CDTF">2025-08-21T21:44:00Z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